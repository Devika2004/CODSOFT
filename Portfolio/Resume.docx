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80"/>
        <w:tblW w:w="0" w:type="auto"/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:rsidRPr="003D135F" w14:paraId="218B6A77" w14:textId="77777777" w:rsidTr="000468DB">
        <w:trPr>
          <w:trHeight w:val="1060"/>
        </w:trPr>
        <w:tc>
          <w:tcPr>
            <w:tcW w:w="5088" w:type="dxa"/>
            <w:gridSpan w:val="2"/>
          </w:tcPr>
          <w:p w14:paraId="206E1971" w14:textId="75BE0120" w:rsidR="000930DE" w:rsidRDefault="00C841CA" w:rsidP="0068025C">
            <w:pPr>
              <w:pStyle w:val="Subtitle"/>
            </w:pPr>
            <w:bookmarkStart w:id="0" w:name="_Hlk168577964"/>
            <w:r>
              <w:t>U D</w:t>
            </w:r>
            <w:r w:rsidR="0068025C">
              <w:t>EVIKA</w:t>
            </w:r>
          </w:p>
        </w:tc>
        <w:tc>
          <w:tcPr>
            <w:tcW w:w="4992" w:type="dxa"/>
          </w:tcPr>
          <w:p w14:paraId="4E10B440" w14:textId="6EE0CDC7" w:rsidR="0068025C" w:rsidRPr="00BD5FEA" w:rsidRDefault="00B12A5B" w:rsidP="00B12A5B">
            <w:pPr>
              <w:pStyle w:val="ContactInfo"/>
              <w:jc w:val="left"/>
            </w:pPr>
            <w:r>
              <w:rPr>
                <w:b/>
                <w:bCs/>
              </w:rPr>
              <w:t xml:space="preserve">                               </w:t>
            </w:r>
            <w:r w:rsidR="0068025C" w:rsidRPr="0027474B">
              <w:rPr>
                <w:b/>
                <w:bCs/>
              </w:rPr>
              <w:t>Linked</w:t>
            </w:r>
            <w:r w:rsidR="0027474B" w:rsidRPr="0027474B">
              <w:rPr>
                <w:b/>
                <w:bCs/>
              </w:rPr>
              <w:t xml:space="preserve"> </w:t>
            </w:r>
            <w:r w:rsidR="0068025C" w:rsidRPr="0027474B">
              <w:rPr>
                <w:b/>
                <w:bCs/>
              </w:rPr>
              <w:t>in</w:t>
            </w:r>
            <w:r w:rsidRPr="00B12A5B">
              <w:t>:</w:t>
            </w:r>
            <w:hyperlink r:id="rId11" w:history="1">
              <w:r w:rsidRPr="00345529">
                <w:rPr>
                  <w:rStyle w:val="Hyperlink"/>
                </w:rPr>
                <w:t>www.linkedin.com/i</w:t>
              </w:r>
              <w:r w:rsidRPr="00345529">
                <w:rPr>
                  <w:rStyle w:val="Hyperlink"/>
                </w:rPr>
                <w:t>n</w:t>
              </w:r>
              <w:r w:rsidRPr="00345529">
                <w:rPr>
                  <w:rStyle w:val="Hyperlink"/>
                </w:rPr>
                <w:t>/devikau</w:t>
              </w:r>
            </w:hyperlink>
          </w:p>
          <w:p w14:paraId="4116C4DF" w14:textId="5B6F7E62" w:rsidR="0068025C" w:rsidRPr="003D135F" w:rsidRDefault="00B12A5B" w:rsidP="0068025C">
            <w:pPr>
              <w:pStyle w:val="ContactInfo"/>
            </w:pPr>
            <w:r w:rsidRPr="00B12A5B">
              <w:rPr>
                <w:b/>
                <w:bCs/>
              </w:rPr>
              <w:t>E-mail</w:t>
            </w:r>
            <w:r>
              <w:t>:</w:t>
            </w:r>
            <w:r w:rsidR="007A76FE">
              <w:t xml:space="preserve"> </w:t>
            </w:r>
            <w:hyperlink r:id="rId12" w:history="1">
              <w:r w:rsidRPr="00B12A5B">
                <w:rPr>
                  <w:rStyle w:val="Hyperlink"/>
                </w:rPr>
                <w:t>sreedevika987@gma</w:t>
              </w:r>
              <w:r w:rsidRPr="00B12A5B">
                <w:rPr>
                  <w:rStyle w:val="Hyperlink"/>
                </w:rPr>
                <w:t>i</w:t>
              </w:r>
              <w:r w:rsidRPr="00B12A5B">
                <w:rPr>
                  <w:rStyle w:val="Hyperlink"/>
                </w:rPr>
                <w:t>l.com</w:t>
              </w:r>
            </w:hyperlink>
            <w:r w:rsidR="007A76FE" w:rsidRPr="007A76FE">
              <w:t>/</w:t>
            </w:r>
          </w:p>
        </w:tc>
      </w:tr>
      <w:tr w:rsidR="000930DE" w14:paraId="5C65F707" w14:textId="77777777" w:rsidTr="0068025C">
        <w:trPr>
          <w:trHeight w:val="675"/>
        </w:trPr>
        <w:tc>
          <w:tcPr>
            <w:tcW w:w="10080" w:type="dxa"/>
            <w:gridSpan w:val="3"/>
          </w:tcPr>
          <w:p w14:paraId="7C802DB2" w14:textId="56AB5DB5" w:rsidR="000930DE" w:rsidRDefault="00BD5FEA" w:rsidP="00D001DF">
            <w:r w:rsidRPr="00BD5FEA">
              <w:t>Seeking a valuable opportunity to enhance my skills and gain knowledge. Eager to contribute to a dynamic and innovative environment.</w:t>
            </w:r>
          </w:p>
        </w:tc>
      </w:tr>
      <w:tr w:rsidR="004D4E50" w14:paraId="21435F11" w14:textId="77777777" w:rsidTr="0027474B">
        <w:trPr>
          <w:trHeight w:val="713"/>
        </w:trPr>
        <w:tc>
          <w:tcPr>
            <w:tcW w:w="10080" w:type="dxa"/>
            <w:gridSpan w:val="3"/>
          </w:tcPr>
          <w:p w14:paraId="4EC2C100" w14:textId="53FFDB71" w:rsidR="004D4E50" w:rsidRPr="008D169E" w:rsidRDefault="0068025C" w:rsidP="0068025C">
            <w:pPr>
              <w:pStyle w:val="Heading1"/>
            </w:pPr>
            <w:r>
              <w:t>Skills</w:t>
            </w:r>
          </w:p>
          <w:p w14:paraId="368B8393" w14:textId="1AA6CE13" w:rsidR="0068025C" w:rsidRDefault="000468DB" w:rsidP="0068025C">
            <w:pPr>
              <w:pStyle w:val="ListParagraph"/>
            </w:pPr>
            <w:r>
              <w:t>Java, C, HTML, CSS, Java</w:t>
            </w:r>
            <w:r w:rsidR="00EB3E7A">
              <w:t xml:space="preserve"> </w:t>
            </w:r>
            <w:proofErr w:type="gramStart"/>
            <w:r>
              <w:t xml:space="preserve">Script </w:t>
            </w:r>
            <w:r w:rsidR="00EB3E7A">
              <w:t>,Figma</w:t>
            </w:r>
            <w:proofErr w:type="gramEnd"/>
            <w:r w:rsidR="00EB3E7A">
              <w:t>, Excel</w:t>
            </w:r>
          </w:p>
        </w:tc>
      </w:tr>
      <w:tr w:rsidR="000930DE" w14:paraId="12227B4A" w14:textId="77777777" w:rsidTr="0027474B">
        <w:trPr>
          <w:trHeight w:val="3324"/>
        </w:trPr>
        <w:tc>
          <w:tcPr>
            <w:tcW w:w="5088" w:type="dxa"/>
            <w:gridSpan w:val="2"/>
          </w:tcPr>
          <w:p w14:paraId="30A2DFA6" w14:textId="1BC48C71" w:rsidR="00F62BAE" w:rsidRPr="00BC2889" w:rsidRDefault="0068025C" w:rsidP="0068025C">
            <w:pPr>
              <w:pStyle w:val="Heading1"/>
            </w:pPr>
            <w:r w:rsidRPr="00BC2889">
              <w:t>Projects</w:t>
            </w:r>
          </w:p>
          <w:p w14:paraId="39EE39CA" w14:textId="77777777" w:rsidR="0062536E" w:rsidRPr="00E30A27" w:rsidRDefault="0062536E" w:rsidP="0062536E">
            <w:pPr>
              <w:rPr>
                <w:szCs w:val="20"/>
              </w:rPr>
            </w:pPr>
          </w:p>
          <w:p w14:paraId="615FC0AE" w14:textId="72318E70" w:rsidR="000524A9" w:rsidRPr="00E30A27" w:rsidRDefault="0062536E" w:rsidP="0062536E">
            <w:pPr>
              <w:pStyle w:val="Heading3"/>
              <w:rPr>
                <w:rStyle w:val="SubtleReference"/>
                <w:rFonts w:asciiTheme="majorHAnsi" w:hAnsiTheme="majorHAnsi"/>
                <w:b/>
                <w:bCs/>
                <w:caps w:val="0"/>
                <w:spacing w:val="0"/>
                <w:szCs w:val="20"/>
              </w:rPr>
            </w:pPr>
            <w:r w:rsidRPr="00E30A27">
              <w:rPr>
                <w:b/>
                <w:bCs/>
                <w:szCs w:val="20"/>
              </w:rPr>
              <w:t xml:space="preserve">Rapid Emergency Medical </w:t>
            </w:r>
            <w:proofErr w:type="gramStart"/>
            <w:r w:rsidRPr="00E30A27">
              <w:rPr>
                <w:b/>
                <w:bCs/>
                <w:szCs w:val="20"/>
              </w:rPr>
              <w:t>aid</w:t>
            </w:r>
            <w:proofErr w:type="gramEnd"/>
            <w:r w:rsidRPr="00E30A27">
              <w:rPr>
                <w:b/>
                <w:bCs/>
                <w:szCs w:val="20"/>
              </w:rPr>
              <w:t xml:space="preserve"> System</w:t>
            </w:r>
          </w:p>
          <w:p w14:paraId="291A6360" w14:textId="0846852C" w:rsidR="0062536E" w:rsidRPr="00E30A27" w:rsidRDefault="0062536E" w:rsidP="000468DB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E30A27">
              <w:rPr>
                <w:szCs w:val="20"/>
              </w:rPr>
              <w:t>Identifies vehicular accidents and alert nearby hospitals and emergency contacts with critical information.</w:t>
            </w:r>
          </w:p>
          <w:p w14:paraId="74632BC5" w14:textId="5F5D83B4" w:rsidR="0062536E" w:rsidRPr="00E30A27" w:rsidRDefault="0062536E" w:rsidP="000468DB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E30A27">
              <w:rPr>
                <w:szCs w:val="20"/>
              </w:rPr>
              <w:t>Integrates vehicle sensors, GPS, and GSM to detect accidents in real-time and sends immediate notifications to emergency services and predefined contacts.</w:t>
            </w:r>
          </w:p>
          <w:p w14:paraId="316FBF55" w14:textId="1B42537B" w:rsidR="000930DE" w:rsidRPr="00E30A27" w:rsidRDefault="0062536E" w:rsidP="000468DB">
            <w:pPr>
              <w:pStyle w:val="ListParagraph"/>
              <w:numPr>
                <w:ilvl w:val="0"/>
                <w:numId w:val="4"/>
              </w:numPr>
              <w:rPr>
                <w:szCs w:val="20"/>
              </w:rPr>
            </w:pPr>
            <w:r w:rsidRPr="00E30A27">
              <w:rPr>
                <w:szCs w:val="20"/>
              </w:rPr>
              <w:t>Can save lives, reduce injury severity, and contribute to improved road safety measures.</w:t>
            </w:r>
          </w:p>
        </w:tc>
        <w:tc>
          <w:tcPr>
            <w:tcW w:w="4992" w:type="dxa"/>
          </w:tcPr>
          <w:p w14:paraId="33AF595A" w14:textId="77777777" w:rsidR="00D001DF" w:rsidRPr="00E30A27" w:rsidRDefault="00D001DF" w:rsidP="00D001DF">
            <w:pPr>
              <w:rPr>
                <w:b/>
                <w:bCs/>
                <w:szCs w:val="20"/>
              </w:rPr>
            </w:pPr>
          </w:p>
          <w:p w14:paraId="6903A1A4" w14:textId="17FE48E4" w:rsidR="00D001DF" w:rsidRPr="00E30A27" w:rsidRDefault="00E30A27" w:rsidP="00D001DF">
            <w:pPr>
              <w:pStyle w:val="Heading3"/>
              <w:rPr>
                <w:b/>
                <w:bCs/>
                <w:szCs w:val="20"/>
              </w:rPr>
            </w:pPr>
            <w:r w:rsidRPr="00E30A27">
              <w:rPr>
                <w:b/>
                <w:bCs/>
                <w:szCs w:val="20"/>
              </w:rPr>
              <w:t>Websites</w:t>
            </w:r>
          </w:p>
          <w:p w14:paraId="7019D313" w14:textId="0AD9E148" w:rsidR="00E30A27" w:rsidRPr="00E30A27" w:rsidRDefault="00DB618E" w:rsidP="00E30A27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0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auto"/>
                <w:szCs w:val="20"/>
                <w:lang w:val="en-IN" w:eastAsia="en-IN"/>
              </w:rPr>
              <w:t>E-Commerce Website</w:t>
            </w:r>
          </w:p>
          <w:p w14:paraId="29C37E62" w14:textId="77777777" w:rsidR="00E30A27" w:rsidRPr="00E30A27" w:rsidRDefault="00E30A27" w:rsidP="00E30A2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</w:pPr>
            <w:r w:rsidRPr="00E30A27">
              <w:rPr>
                <w:rFonts w:eastAsia="Times New Roman" w:cs="Times New Roman"/>
                <w:b/>
                <w:bCs/>
                <w:color w:val="595959" w:themeColor="text1" w:themeTint="A6"/>
                <w:szCs w:val="20"/>
                <w:lang w:val="en-IN" w:eastAsia="en-IN"/>
              </w:rPr>
              <w:t>Technologies Used:</w:t>
            </w:r>
            <w:r w:rsidRPr="00E30A27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 HTML, CSS, JavaScript</w:t>
            </w:r>
          </w:p>
          <w:p w14:paraId="1CA932C5" w14:textId="77777777" w:rsidR="00DB618E" w:rsidRPr="00DB618E" w:rsidRDefault="00E30A27" w:rsidP="009703B6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0"/>
                <w:lang w:val="en-IN" w:eastAsia="en-IN"/>
              </w:rPr>
            </w:pPr>
            <w:r w:rsidRPr="00DB618E">
              <w:rPr>
                <w:rFonts w:eastAsia="Times New Roman" w:cs="Times New Roman"/>
                <w:b/>
                <w:bCs/>
                <w:color w:val="595959" w:themeColor="text1" w:themeTint="A6"/>
                <w:szCs w:val="20"/>
                <w:lang w:val="en-IN" w:eastAsia="en-IN"/>
              </w:rPr>
              <w:t>Description:</w:t>
            </w:r>
            <w:r w:rsidRPr="00DB618E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 Created a dynamic </w:t>
            </w:r>
            <w:r w:rsidR="00DB618E" w:rsidRPr="00DB618E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e-commerce </w:t>
            </w:r>
            <w:r w:rsidRPr="00DB618E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website that includes </w:t>
            </w:r>
            <w:r w:rsidR="00DB618E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>cart payment etc.</w:t>
            </w:r>
          </w:p>
          <w:p w14:paraId="39E7EE02" w14:textId="40126493" w:rsidR="00E30A27" w:rsidRPr="00DB618E" w:rsidRDefault="00E30A27" w:rsidP="00DB618E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auto"/>
                <w:szCs w:val="20"/>
                <w:lang w:val="en-IN" w:eastAsia="en-IN"/>
              </w:rPr>
            </w:pPr>
            <w:r w:rsidRPr="00DB618E">
              <w:rPr>
                <w:rFonts w:eastAsia="Times New Roman" w:cs="Times New Roman"/>
                <w:b/>
                <w:bCs/>
                <w:color w:val="auto"/>
                <w:szCs w:val="20"/>
                <w:lang w:val="en-IN" w:eastAsia="en-IN"/>
              </w:rPr>
              <w:t>Headphones Product Website</w:t>
            </w:r>
          </w:p>
          <w:p w14:paraId="11A2A1BD" w14:textId="77777777" w:rsidR="00E30A27" w:rsidRPr="00E30A27" w:rsidRDefault="00E30A27" w:rsidP="00E30A2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</w:pPr>
            <w:r w:rsidRPr="00E30A27">
              <w:rPr>
                <w:rFonts w:eastAsia="Times New Roman" w:cs="Times New Roman"/>
                <w:b/>
                <w:bCs/>
                <w:color w:val="595959" w:themeColor="text1" w:themeTint="A6"/>
                <w:szCs w:val="20"/>
                <w:lang w:val="en-IN" w:eastAsia="en-IN"/>
              </w:rPr>
              <w:t>Technologies Used:</w:t>
            </w:r>
            <w:r w:rsidRPr="00E30A27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 HTML, CSS</w:t>
            </w:r>
          </w:p>
          <w:p w14:paraId="27238F6D" w14:textId="690D010C" w:rsidR="00E30A27" w:rsidRPr="00E30A27" w:rsidRDefault="00E30A27" w:rsidP="0027474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</w:pPr>
            <w:r w:rsidRPr="00E30A27">
              <w:rPr>
                <w:rFonts w:eastAsia="Times New Roman" w:cs="Times New Roman"/>
                <w:b/>
                <w:bCs/>
                <w:color w:val="595959" w:themeColor="text1" w:themeTint="A6"/>
                <w:szCs w:val="20"/>
                <w:lang w:val="en-IN" w:eastAsia="en-IN"/>
              </w:rPr>
              <w:t>Description:</w:t>
            </w:r>
            <w:r w:rsidRPr="00E30A27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 Developed a r website showcasing various headphone products, with a focus on clean design.</w:t>
            </w:r>
            <w:r w:rsidR="0027474B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 xml:space="preserve"> </w:t>
            </w:r>
            <w:r w:rsidRPr="00E30A27">
              <w:rPr>
                <w:rFonts w:eastAsia="Times New Roman" w:cs="Times New Roman"/>
                <w:color w:val="595959" w:themeColor="text1" w:themeTint="A6"/>
                <w:szCs w:val="20"/>
                <w:lang w:val="en-IN" w:eastAsia="en-IN"/>
              </w:rPr>
              <w:t>Implemented structured layouts and styling to enhance visual appeal and usability.</w:t>
            </w:r>
          </w:p>
          <w:p w14:paraId="06E6E9A7" w14:textId="77777777" w:rsidR="00E30A27" w:rsidRPr="00E30A27" w:rsidRDefault="00E30A27" w:rsidP="00E30A27">
            <w:pPr>
              <w:rPr>
                <w:szCs w:val="20"/>
              </w:rPr>
            </w:pPr>
          </w:p>
          <w:p w14:paraId="1C8E1759" w14:textId="5764F43E" w:rsidR="000930DE" w:rsidRPr="00E30A27" w:rsidRDefault="000930DE" w:rsidP="0068025C">
            <w:pPr>
              <w:rPr>
                <w:b/>
                <w:bCs/>
                <w:szCs w:val="20"/>
              </w:rPr>
            </w:pPr>
          </w:p>
        </w:tc>
      </w:tr>
      <w:tr w:rsidR="000930DE" w14:paraId="611BF1E3" w14:textId="77777777" w:rsidTr="00C841CA">
        <w:trPr>
          <w:trHeight w:val="1073"/>
        </w:trPr>
        <w:tc>
          <w:tcPr>
            <w:tcW w:w="10080" w:type="dxa"/>
            <w:gridSpan w:val="3"/>
          </w:tcPr>
          <w:p w14:paraId="4FE08413" w14:textId="7734A315" w:rsidR="000930DE" w:rsidRPr="008D169E" w:rsidRDefault="00EB3E7A" w:rsidP="0068025C">
            <w:pPr>
              <w:pStyle w:val="Heading1"/>
            </w:pPr>
            <w:r>
              <w:t>Education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357"/>
              <w:gridCol w:w="3357"/>
              <w:gridCol w:w="3356"/>
            </w:tblGrid>
            <w:tr w:rsidR="00D001DF" w14:paraId="05D6B284" w14:textId="77777777" w:rsidTr="00EB3E7A">
              <w:tc>
                <w:tcPr>
                  <w:tcW w:w="3360" w:type="dxa"/>
                </w:tcPr>
                <w:p w14:paraId="1F051476" w14:textId="2C2503AD" w:rsidR="00D001DF" w:rsidRPr="0027474B" w:rsidRDefault="00D001DF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  <w:rPr>
                      <w:b/>
                      <w:bCs/>
                    </w:rPr>
                  </w:pPr>
                  <w:r w:rsidRPr="0027474B">
                    <w:t>Bachelor of Engineering</w:t>
                  </w:r>
                </w:p>
              </w:tc>
              <w:tc>
                <w:tcPr>
                  <w:tcW w:w="3360" w:type="dxa"/>
                </w:tcPr>
                <w:p w14:paraId="7C6ABF37" w14:textId="77777777" w:rsidR="0027474B" w:rsidRPr="0027474B" w:rsidRDefault="00D001DF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  <w:rPr>
                      <w:b/>
                      <w:bCs/>
                    </w:rPr>
                  </w:pPr>
                  <w:proofErr w:type="spellStart"/>
                  <w:r w:rsidRPr="0027474B">
                    <w:t>Velalar</w:t>
                  </w:r>
                  <w:proofErr w:type="spellEnd"/>
                  <w:r w:rsidRPr="0027474B">
                    <w:t xml:space="preserve"> College of Engineering</w:t>
                  </w:r>
                  <w:r w:rsidR="0027474B" w:rsidRPr="0027474B">
                    <w:t>,</w:t>
                  </w:r>
                </w:p>
                <w:p w14:paraId="20EEBD46" w14:textId="79819CD6" w:rsidR="00D001DF" w:rsidRDefault="00D001DF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</w:pPr>
                  <w:proofErr w:type="spellStart"/>
                  <w:r w:rsidRPr="0027474B">
                    <w:t>Tamilnadu</w:t>
                  </w:r>
                  <w:proofErr w:type="spellEnd"/>
                </w:p>
              </w:tc>
              <w:tc>
                <w:tcPr>
                  <w:tcW w:w="3360" w:type="dxa"/>
                </w:tcPr>
                <w:p w14:paraId="01DFE812" w14:textId="552E73FE" w:rsidR="00D001DF" w:rsidRPr="0027474B" w:rsidRDefault="00EB3E7A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8.00</w:t>
                  </w:r>
                  <w:r w:rsidR="00D001DF" w:rsidRPr="0027474B">
                    <w:t>CGPA</w:t>
                  </w:r>
                  <w:r w:rsidR="0027474B" w:rsidRPr="0027474B">
                    <w:t xml:space="preserve"> </w:t>
                  </w:r>
                  <w:r w:rsidR="00D001DF" w:rsidRPr="0027474B">
                    <w:t xml:space="preserve">(till </w:t>
                  </w:r>
                  <w:r>
                    <w:rPr>
                      <w:b/>
                      <w:bCs/>
                    </w:rPr>
                    <w:t>6</w:t>
                  </w:r>
                  <w:r w:rsidR="00D001DF" w:rsidRPr="0027474B">
                    <w:rPr>
                      <w:vertAlign w:val="superscript"/>
                    </w:rPr>
                    <w:t>th</w:t>
                  </w:r>
                  <w:r w:rsidR="00D001DF" w:rsidRPr="0027474B">
                    <w:t xml:space="preserve"> semester)</w:t>
                  </w:r>
                </w:p>
              </w:tc>
            </w:tr>
            <w:tr w:rsidR="00EB3E7A" w14:paraId="45030150" w14:textId="77777777" w:rsidTr="00EB3E7A">
              <w:tc>
                <w:tcPr>
                  <w:tcW w:w="3360" w:type="dxa"/>
                </w:tcPr>
                <w:p w14:paraId="2CCBF9C2" w14:textId="7A3FC0E2" w:rsidR="00EB3E7A" w:rsidRPr="0027474B" w:rsidRDefault="00EB3E7A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</w:pPr>
                  <w:r>
                    <w:t>12th</w:t>
                  </w:r>
                </w:p>
              </w:tc>
              <w:tc>
                <w:tcPr>
                  <w:tcW w:w="3360" w:type="dxa"/>
                </w:tcPr>
                <w:p w14:paraId="28395F5F" w14:textId="18DF2D10" w:rsidR="00EB3E7A" w:rsidRPr="0027474B" w:rsidRDefault="00EB3E7A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</w:pPr>
                  <w:proofErr w:type="spellStart"/>
                  <w:proofErr w:type="gramStart"/>
                  <w:r>
                    <w:t>B.V.P.C.S,Kerala</w:t>
                  </w:r>
                  <w:proofErr w:type="spellEnd"/>
                  <w:proofErr w:type="gramEnd"/>
                </w:p>
              </w:tc>
              <w:tc>
                <w:tcPr>
                  <w:tcW w:w="3360" w:type="dxa"/>
                </w:tcPr>
                <w:p w14:paraId="3C0C7576" w14:textId="6B670710" w:rsidR="00EB3E7A" w:rsidRDefault="00EB3E7A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83</w:t>
                  </w:r>
                  <w:r w:rsidR="00BC2889">
                    <w:rPr>
                      <w:b/>
                      <w:bCs/>
                    </w:rPr>
                    <w:t>.6</w:t>
                  </w:r>
                  <w:r>
                    <w:rPr>
                      <w:b/>
                      <w:bCs/>
                    </w:rPr>
                    <w:t>%</w:t>
                  </w:r>
                </w:p>
              </w:tc>
            </w:tr>
            <w:tr w:rsidR="00EB3E7A" w14:paraId="38595128" w14:textId="77777777" w:rsidTr="00EB3E7A">
              <w:tc>
                <w:tcPr>
                  <w:tcW w:w="3360" w:type="dxa"/>
                </w:tcPr>
                <w:p w14:paraId="7C4EF648" w14:textId="7F0824DF" w:rsidR="00EB3E7A" w:rsidRPr="0027474B" w:rsidRDefault="00EB3E7A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</w:pPr>
                  <w:r>
                    <w:t>10th</w:t>
                  </w:r>
                </w:p>
              </w:tc>
              <w:tc>
                <w:tcPr>
                  <w:tcW w:w="3360" w:type="dxa"/>
                </w:tcPr>
                <w:p w14:paraId="7C4B35FE" w14:textId="0A15D9F0" w:rsidR="00EB3E7A" w:rsidRPr="0027474B" w:rsidRDefault="00EB3E7A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</w:pPr>
                  <w:proofErr w:type="spellStart"/>
                  <w:proofErr w:type="gramStart"/>
                  <w:r>
                    <w:t>B.V.P.C.S,Kerala</w:t>
                  </w:r>
                  <w:proofErr w:type="spellEnd"/>
                  <w:proofErr w:type="gramEnd"/>
                </w:p>
              </w:tc>
              <w:tc>
                <w:tcPr>
                  <w:tcW w:w="3360" w:type="dxa"/>
                </w:tcPr>
                <w:p w14:paraId="6C634BA1" w14:textId="3FA1C2E9" w:rsidR="00EB3E7A" w:rsidRDefault="00BC2889" w:rsidP="00B12A5B">
                  <w:pPr>
                    <w:pStyle w:val="ListBullet"/>
                    <w:framePr w:hSpace="180" w:wrap="around" w:hAnchor="margin" w:y="-480"/>
                    <w:numPr>
                      <w:ilvl w:val="0"/>
                      <w:numId w:val="0"/>
                    </w:num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88.6%</w:t>
                  </w:r>
                </w:p>
              </w:tc>
            </w:tr>
          </w:tbl>
          <w:p w14:paraId="78C2B80E" w14:textId="3BEFA8D2" w:rsidR="000930DE" w:rsidRDefault="00AD79E9" w:rsidP="00D001DF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 xml:space="preserve"> </w:t>
            </w:r>
          </w:p>
        </w:tc>
      </w:tr>
      <w:tr w:rsidR="004D4E50" w14:paraId="2054D0F9" w14:textId="77777777" w:rsidTr="0068025C">
        <w:trPr>
          <w:trHeight w:val="210"/>
        </w:trPr>
        <w:tc>
          <w:tcPr>
            <w:tcW w:w="10080" w:type="dxa"/>
            <w:gridSpan w:val="3"/>
          </w:tcPr>
          <w:p w14:paraId="081B7499" w14:textId="0E43E664" w:rsidR="004D4E50" w:rsidRPr="00A30F99" w:rsidRDefault="00BC2889" w:rsidP="0068025C">
            <w:pPr>
              <w:pStyle w:val="Heading1"/>
            </w:pPr>
            <w:r>
              <w:t>ACHIEVEMENTS</w:t>
            </w:r>
          </w:p>
        </w:tc>
      </w:tr>
      <w:bookmarkEnd w:id="0"/>
      <w:tr w:rsidR="004D4E50" w14:paraId="36F05F69" w14:textId="77777777" w:rsidTr="0027474B">
        <w:trPr>
          <w:trHeight w:val="575"/>
        </w:trPr>
        <w:tc>
          <w:tcPr>
            <w:tcW w:w="5040" w:type="dxa"/>
          </w:tcPr>
          <w:p w14:paraId="5D8B9D22" w14:textId="293FD31B" w:rsidR="0027474B" w:rsidRDefault="00BC2889" w:rsidP="00BC2889">
            <w:pPr>
              <w:pStyle w:val="ListBullet"/>
            </w:pPr>
            <w:r>
              <w:t>Won 1</w:t>
            </w:r>
            <w:r w:rsidRPr="00BC2889">
              <w:rPr>
                <w:vertAlign w:val="superscript"/>
              </w:rPr>
              <w:t>st</w:t>
            </w:r>
            <w:r>
              <w:t xml:space="preserve"> prize in paper presentation on the topic Microplastics in </w:t>
            </w:r>
            <w:proofErr w:type="spellStart"/>
            <w:r>
              <w:t>Velalar</w:t>
            </w:r>
            <w:proofErr w:type="spellEnd"/>
            <w:r>
              <w:t xml:space="preserve"> College of Engineering and Technology.</w:t>
            </w:r>
          </w:p>
        </w:tc>
        <w:tc>
          <w:tcPr>
            <w:tcW w:w="5040" w:type="dxa"/>
            <w:gridSpan w:val="2"/>
          </w:tcPr>
          <w:p w14:paraId="7AE4CF44" w14:textId="51E77F59" w:rsidR="004D4E50" w:rsidRPr="00CE3B09" w:rsidRDefault="00BC2889" w:rsidP="00BC2889">
            <w:pPr>
              <w:pStyle w:val="ListBullet"/>
            </w:pPr>
            <w:r>
              <w:t xml:space="preserve">Won 3rd prize in paper presentation on the topic Nanorobotics in </w:t>
            </w:r>
            <w:proofErr w:type="spellStart"/>
            <w:r>
              <w:t>Velalar</w:t>
            </w:r>
            <w:proofErr w:type="spellEnd"/>
            <w:r>
              <w:t xml:space="preserve"> College of Engineering and Technology.</w:t>
            </w:r>
          </w:p>
        </w:tc>
      </w:tr>
    </w:tbl>
    <w:p w14:paraId="3E8914CA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75AF7" w14:textId="77777777" w:rsidR="006F601C" w:rsidRDefault="006F601C" w:rsidP="001D4099">
      <w:pPr>
        <w:spacing w:line="240" w:lineRule="auto"/>
      </w:pPr>
      <w:r>
        <w:separator/>
      </w:r>
    </w:p>
  </w:endnote>
  <w:endnote w:type="continuationSeparator" w:id="0">
    <w:p w14:paraId="3D88ACD7" w14:textId="77777777" w:rsidR="006F601C" w:rsidRDefault="006F601C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9FFA2" w14:textId="77777777" w:rsidR="006F601C" w:rsidRDefault="006F601C" w:rsidP="001D4099">
      <w:pPr>
        <w:spacing w:line="240" w:lineRule="auto"/>
      </w:pPr>
      <w:r>
        <w:separator/>
      </w:r>
    </w:p>
  </w:footnote>
  <w:footnote w:type="continuationSeparator" w:id="0">
    <w:p w14:paraId="122B5770" w14:textId="77777777" w:rsidR="006F601C" w:rsidRDefault="006F601C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B00DC5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0E93B1D"/>
    <w:multiLevelType w:val="hybridMultilevel"/>
    <w:tmpl w:val="382A3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B00DB"/>
    <w:multiLevelType w:val="multilevel"/>
    <w:tmpl w:val="0528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D95483C"/>
    <w:multiLevelType w:val="multilevel"/>
    <w:tmpl w:val="C024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949343">
    <w:abstractNumId w:val="0"/>
  </w:num>
  <w:num w:numId="2" w16cid:durableId="1475752314">
    <w:abstractNumId w:val="4"/>
  </w:num>
  <w:num w:numId="3" w16cid:durableId="1017973236">
    <w:abstractNumId w:val="1"/>
  </w:num>
  <w:num w:numId="4" w16cid:durableId="1306619769">
    <w:abstractNumId w:val="2"/>
  </w:num>
  <w:num w:numId="5" w16cid:durableId="872112179">
    <w:abstractNumId w:val="5"/>
  </w:num>
  <w:num w:numId="6" w16cid:durableId="13072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0E"/>
    <w:rsid w:val="000468DB"/>
    <w:rsid w:val="000524A9"/>
    <w:rsid w:val="000728A9"/>
    <w:rsid w:val="000761F2"/>
    <w:rsid w:val="000930DE"/>
    <w:rsid w:val="000E1FE9"/>
    <w:rsid w:val="00101C9C"/>
    <w:rsid w:val="0015521A"/>
    <w:rsid w:val="00180710"/>
    <w:rsid w:val="001D4099"/>
    <w:rsid w:val="001D7755"/>
    <w:rsid w:val="002203E2"/>
    <w:rsid w:val="00222532"/>
    <w:rsid w:val="0027474B"/>
    <w:rsid w:val="00285F5A"/>
    <w:rsid w:val="002C06D6"/>
    <w:rsid w:val="002C47C8"/>
    <w:rsid w:val="0030456C"/>
    <w:rsid w:val="00382EA8"/>
    <w:rsid w:val="003D135F"/>
    <w:rsid w:val="003F1B98"/>
    <w:rsid w:val="004303D4"/>
    <w:rsid w:val="004D2889"/>
    <w:rsid w:val="004D4E50"/>
    <w:rsid w:val="00510684"/>
    <w:rsid w:val="005937B7"/>
    <w:rsid w:val="005F56A3"/>
    <w:rsid w:val="00606C9C"/>
    <w:rsid w:val="00615397"/>
    <w:rsid w:val="0062536E"/>
    <w:rsid w:val="00643E15"/>
    <w:rsid w:val="0068025C"/>
    <w:rsid w:val="006D15E3"/>
    <w:rsid w:val="006F601C"/>
    <w:rsid w:val="006F747B"/>
    <w:rsid w:val="00780158"/>
    <w:rsid w:val="00780B8E"/>
    <w:rsid w:val="007A150E"/>
    <w:rsid w:val="007A6961"/>
    <w:rsid w:val="007A76FE"/>
    <w:rsid w:val="007E2006"/>
    <w:rsid w:val="00823601"/>
    <w:rsid w:val="00867C58"/>
    <w:rsid w:val="00886679"/>
    <w:rsid w:val="008B4069"/>
    <w:rsid w:val="008D169E"/>
    <w:rsid w:val="00927DC8"/>
    <w:rsid w:val="009B5DA8"/>
    <w:rsid w:val="009D1FF3"/>
    <w:rsid w:val="00A30F99"/>
    <w:rsid w:val="00A40DEC"/>
    <w:rsid w:val="00A66AFF"/>
    <w:rsid w:val="00AD79E9"/>
    <w:rsid w:val="00B12A5B"/>
    <w:rsid w:val="00B877AA"/>
    <w:rsid w:val="00BC2889"/>
    <w:rsid w:val="00BD5FEA"/>
    <w:rsid w:val="00C35EF0"/>
    <w:rsid w:val="00C44C24"/>
    <w:rsid w:val="00C841CA"/>
    <w:rsid w:val="00CC0FFE"/>
    <w:rsid w:val="00CE3B09"/>
    <w:rsid w:val="00D001DF"/>
    <w:rsid w:val="00D05AFE"/>
    <w:rsid w:val="00D86211"/>
    <w:rsid w:val="00D92978"/>
    <w:rsid w:val="00DB618E"/>
    <w:rsid w:val="00DE3D4A"/>
    <w:rsid w:val="00E0079A"/>
    <w:rsid w:val="00E30A27"/>
    <w:rsid w:val="00E8450E"/>
    <w:rsid w:val="00EA604D"/>
    <w:rsid w:val="00EB3E7A"/>
    <w:rsid w:val="00F255EB"/>
    <w:rsid w:val="00F42731"/>
    <w:rsid w:val="00F62BAE"/>
    <w:rsid w:val="00F66232"/>
    <w:rsid w:val="00F92CA8"/>
    <w:rsid w:val="00FA3628"/>
    <w:rsid w:val="00FB6C93"/>
    <w:rsid w:val="00FB6DDE"/>
    <w:rsid w:val="00FE5ACA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7B3F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PlainTable4">
    <w:name w:val="Plain Table 4"/>
    <w:basedOn w:val="TableNormal"/>
    <w:uiPriority w:val="44"/>
    <w:rsid w:val="006802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001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001D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01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01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001D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4">
    <w:name w:val="List Table 1 Light Accent 4"/>
    <w:basedOn w:val="TableNormal"/>
    <w:uiPriority w:val="46"/>
    <w:rsid w:val="00D001D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CA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CA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DED" w:themeFill="accent4" w:themeFillTint="33"/>
      </w:tcPr>
    </w:tblStylePr>
    <w:tblStylePr w:type="band1Horz">
      <w:tblPr/>
      <w:tcPr>
        <w:shd w:val="clear" w:color="auto" w:fill="EEEDED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30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30A2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1C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2A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reedevika987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devika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eed\AppData\Roaming\Microsoft\Templates\Classic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08F029-0508-427F-8076-55C55E839DE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0</TotalTime>
  <Pages>1</Pages>
  <Words>194</Words>
  <Characters>1270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2024-06-06T08:04:00Z</dcterms:created>
  <dcterms:modified xsi:type="dcterms:W3CDTF">2024-08-02T04:46:00Z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bc32200f83e7c12a18b5d7b37b75d20d185c9fe50997da69728d77a654724425</vt:lpwstr>
  </property>
</Properties>
</file>